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4BBCE" w14:textId="77777777" w:rsidR="00563E87" w:rsidRPr="006B611F" w:rsidRDefault="00000000">
      <w:pPr>
        <w:jc w:val="center"/>
        <w:rPr>
          <w:rFonts w:ascii="Arial" w:eastAsia="Arial" w:hAnsi="Arial" w:cs="Arial"/>
          <w:sz w:val="40"/>
          <w:szCs w:val="40"/>
        </w:rPr>
      </w:pPr>
      <w:r w:rsidRPr="006B611F">
        <w:rPr>
          <w:rFonts w:ascii="Arial" w:eastAsia="Arial" w:hAnsi="Arial" w:cs="Arial"/>
          <w:sz w:val="40"/>
          <w:szCs w:val="40"/>
        </w:rPr>
        <w:t>Universidad Autónoma de Baja California</w:t>
      </w:r>
    </w:p>
    <w:p w14:paraId="15F5B816" w14:textId="77777777" w:rsidR="00563E87" w:rsidRPr="006B611F" w:rsidRDefault="00000000">
      <w:pPr>
        <w:jc w:val="center"/>
        <w:rPr>
          <w:rFonts w:ascii="Arial" w:eastAsia="Arial" w:hAnsi="Arial" w:cs="Arial"/>
          <w:sz w:val="40"/>
          <w:szCs w:val="40"/>
        </w:rPr>
      </w:pPr>
      <w:r w:rsidRPr="006B611F">
        <w:rPr>
          <w:rFonts w:ascii="Arial" w:eastAsia="Arial" w:hAnsi="Arial" w:cs="Arial"/>
          <w:sz w:val="40"/>
          <w:szCs w:val="40"/>
        </w:rPr>
        <w:t>Facultad de Ciencias Químicas e Ingeniería</w:t>
      </w:r>
    </w:p>
    <w:p w14:paraId="0EA3ED33" w14:textId="7FFC414A" w:rsidR="00563E87" w:rsidRPr="006B611F" w:rsidRDefault="008C265C" w:rsidP="008C265C">
      <w:pPr>
        <w:jc w:val="center"/>
        <w:rPr>
          <w:rFonts w:ascii="Arial" w:eastAsia="Arial" w:hAnsi="Arial" w:cs="Arial"/>
          <w:sz w:val="24"/>
          <w:szCs w:val="24"/>
        </w:rPr>
      </w:pPr>
      <w:r w:rsidRPr="006B611F">
        <w:drawing>
          <wp:anchor distT="0" distB="0" distL="114300" distR="114300" simplePos="0" relativeHeight="251658240" behindDoc="0" locked="0" layoutInCell="1" allowOverlap="1" wp14:anchorId="0B61B536" wp14:editId="4BCBA1D5">
            <wp:simplePos x="0" y="0"/>
            <wp:positionH relativeFrom="column">
              <wp:posOffset>1818005</wp:posOffset>
            </wp:positionH>
            <wp:positionV relativeFrom="paragraph">
              <wp:posOffset>-3810</wp:posOffset>
            </wp:positionV>
            <wp:extent cx="2305050" cy="3419475"/>
            <wp:effectExtent l="0" t="0" r="0" b="9525"/>
            <wp:wrapTopAndBottom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A6010B" w14:textId="77777777" w:rsidR="008C265C" w:rsidRPr="006B611F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AD6D843" w14:textId="5A837D0A" w:rsidR="00563E87" w:rsidRPr="006B611F" w:rsidRDefault="009C53B2">
      <w:pPr>
        <w:jc w:val="center"/>
        <w:rPr>
          <w:rFonts w:ascii="Arial" w:eastAsia="Arial" w:hAnsi="Arial" w:cs="Arial"/>
          <w:b/>
          <w:sz w:val="36"/>
          <w:szCs w:val="36"/>
        </w:rPr>
      </w:pPr>
      <w:r w:rsidRPr="006B611F">
        <w:rPr>
          <w:rFonts w:ascii="Arial" w:eastAsia="Arial" w:hAnsi="Arial" w:cs="Arial"/>
          <w:b/>
          <w:sz w:val="36"/>
          <w:szCs w:val="36"/>
        </w:rPr>
        <w:t>EMPRENDIMIENTO Y LIDERAZGO</w:t>
      </w:r>
    </w:p>
    <w:p w14:paraId="38BFF281" w14:textId="77777777" w:rsidR="008C265C" w:rsidRPr="006B611F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4F336C23" w14:textId="56C0C790" w:rsidR="00563E87" w:rsidRPr="006B611F" w:rsidRDefault="002F297B" w:rsidP="008C265C">
      <w:pPr>
        <w:jc w:val="center"/>
        <w:rPr>
          <w:rFonts w:ascii="Arial" w:eastAsia="Arial" w:hAnsi="Arial" w:cs="Arial"/>
          <w:b/>
          <w:sz w:val="36"/>
          <w:szCs w:val="36"/>
        </w:rPr>
      </w:pPr>
      <w:r w:rsidRPr="006B611F">
        <w:rPr>
          <w:rFonts w:ascii="Arial" w:eastAsia="Arial" w:hAnsi="Arial" w:cs="Arial"/>
          <w:b/>
          <w:sz w:val="36"/>
          <w:szCs w:val="36"/>
        </w:rPr>
        <w:t>ENSAYO: CARACTERÍSTICAS DE UN EMPRENDEDOR</w:t>
      </w:r>
    </w:p>
    <w:p w14:paraId="02C866D7" w14:textId="77777777" w:rsidR="00563E87" w:rsidRPr="006B611F" w:rsidRDefault="00563E87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3EC5ADA" w14:textId="77777777" w:rsidR="00563E87" w:rsidRPr="006B611F" w:rsidRDefault="00563E87">
      <w:pPr>
        <w:jc w:val="center"/>
        <w:rPr>
          <w:rFonts w:ascii="Arial" w:eastAsia="Arial" w:hAnsi="Arial" w:cs="Arial"/>
          <w:sz w:val="36"/>
          <w:szCs w:val="36"/>
        </w:rPr>
      </w:pPr>
    </w:p>
    <w:p w14:paraId="7D6636F5" w14:textId="72F5BCEE" w:rsidR="00563E87" w:rsidRPr="006B611F" w:rsidRDefault="00000000">
      <w:pPr>
        <w:jc w:val="center"/>
        <w:rPr>
          <w:rFonts w:ascii="Arial" w:eastAsia="Arial" w:hAnsi="Arial" w:cs="Arial"/>
          <w:sz w:val="36"/>
          <w:szCs w:val="36"/>
        </w:rPr>
      </w:pPr>
      <w:r w:rsidRPr="006B611F">
        <w:rPr>
          <w:rFonts w:ascii="Arial" w:eastAsia="Arial" w:hAnsi="Arial" w:cs="Arial"/>
          <w:b/>
          <w:sz w:val="36"/>
          <w:szCs w:val="36"/>
        </w:rPr>
        <w:t>Docente:</w:t>
      </w:r>
      <w:r w:rsidR="00E91254" w:rsidRPr="006B611F">
        <w:rPr>
          <w:rFonts w:ascii="Arial" w:eastAsia="Arial" w:hAnsi="Arial" w:cs="Arial"/>
          <w:b/>
          <w:sz w:val="36"/>
          <w:szCs w:val="36"/>
        </w:rPr>
        <w:t xml:space="preserve"> </w:t>
      </w:r>
      <w:r w:rsidR="009C53B2" w:rsidRPr="006B611F">
        <w:rPr>
          <w:rFonts w:ascii="Arial" w:eastAsia="Arial" w:hAnsi="Arial" w:cs="Arial"/>
          <w:bCs/>
          <w:sz w:val="36"/>
          <w:szCs w:val="36"/>
        </w:rPr>
        <w:t>Frausto Trujillo Consuelo Fabiola</w:t>
      </w:r>
    </w:p>
    <w:p w14:paraId="15DF80D5" w14:textId="77777777" w:rsidR="008C265C" w:rsidRPr="006B611F" w:rsidRDefault="008C265C">
      <w:pPr>
        <w:jc w:val="center"/>
        <w:rPr>
          <w:rFonts w:ascii="Arial" w:eastAsia="Arial" w:hAnsi="Arial" w:cs="Arial"/>
          <w:sz w:val="36"/>
          <w:szCs w:val="36"/>
        </w:rPr>
      </w:pPr>
    </w:p>
    <w:p w14:paraId="55574612" w14:textId="7BA95FAF" w:rsidR="00563E87" w:rsidRPr="006B611F" w:rsidRDefault="00000000">
      <w:pPr>
        <w:jc w:val="center"/>
        <w:rPr>
          <w:rFonts w:ascii="Arial" w:eastAsia="Arial" w:hAnsi="Arial" w:cs="Arial"/>
          <w:sz w:val="36"/>
          <w:szCs w:val="36"/>
        </w:rPr>
      </w:pPr>
      <w:r w:rsidRPr="006B611F">
        <w:rPr>
          <w:rFonts w:ascii="Arial" w:eastAsia="Arial" w:hAnsi="Arial" w:cs="Arial"/>
          <w:b/>
          <w:sz w:val="36"/>
          <w:szCs w:val="36"/>
        </w:rPr>
        <w:t>Alumno:</w:t>
      </w:r>
      <w:r w:rsidRPr="006B611F">
        <w:rPr>
          <w:rFonts w:ascii="Arial" w:eastAsia="Arial" w:hAnsi="Arial" w:cs="Arial"/>
          <w:sz w:val="36"/>
          <w:szCs w:val="36"/>
        </w:rPr>
        <w:t xml:space="preserve"> </w:t>
      </w:r>
      <w:r w:rsidR="00E91254" w:rsidRPr="006B611F">
        <w:rPr>
          <w:rFonts w:ascii="Arial" w:eastAsia="Arial" w:hAnsi="Arial" w:cs="Arial"/>
          <w:sz w:val="36"/>
          <w:szCs w:val="36"/>
        </w:rPr>
        <w:t>Gómez Cárdenas Emmanuel Alberto</w:t>
      </w:r>
    </w:p>
    <w:p w14:paraId="1027FE21" w14:textId="1C64B4B0" w:rsidR="00563E87" w:rsidRPr="006B611F" w:rsidRDefault="00000000">
      <w:pPr>
        <w:jc w:val="center"/>
        <w:rPr>
          <w:rFonts w:ascii="Arial" w:eastAsia="Arial" w:hAnsi="Arial" w:cs="Arial"/>
          <w:sz w:val="36"/>
          <w:szCs w:val="36"/>
        </w:rPr>
      </w:pPr>
      <w:r w:rsidRPr="006B611F">
        <w:rPr>
          <w:rFonts w:ascii="Arial" w:eastAsia="Arial" w:hAnsi="Arial" w:cs="Arial"/>
          <w:b/>
          <w:sz w:val="36"/>
          <w:szCs w:val="36"/>
        </w:rPr>
        <w:t>Matricula:</w:t>
      </w:r>
      <w:r w:rsidRPr="006B611F">
        <w:rPr>
          <w:rFonts w:ascii="Arial" w:eastAsia="Arial" w:hAnsi="Arial" w:cs="Arial"/>
          <w:sz w:val="36"/>
          <w:szCs w:val="36"/>
        </w:rPr>
        <w:t xml:space="preserve"> </w:t>
      </w:r>
      <w:r w:rsidR="00E91254" w:rsidRPr="006B611F">
        <w:rPr>
          <w:rFonts w:ascii="Arial" w:eastAsia="Arial" w:hAnsi="Arial" w:cs="Arial"/>
          <w:sz w:val="36"/>
          <w:szCs w:val="36"/>
        </w:rPr>
        <w:t>01261509</w:t>
      </w:r>
    </w:p>
    <w:p w14:paraId="35382B93" w14:textId="0A878D18" w:rsidR="00007D05" w:rsidRPr="006B611F" w:rsidRDefault="00000000" w:rsidP="00625114">
      <w:pPr>
        <w:jc w:val="both"/>
      </w:pPr>
      <w:r w:rsidRPr="006B611F">
        <w:br w:type="page"/>
      </w:r>
      <w:r w:rsidR="00E90D8E" w:rsidRPr="006B611F">
        <w:lastRenderedPageBreak/>
        <w:t xml:space="preserve">El emprendimiento, en su nivel más básico se refiere a un individual o un pequeño grupo de socios que inician un camino original para crear un nuevo negocio. </w:t>
      </w:r>
      <w:r w:rsidR="00625114" w:rsidRPr="006B611F">
        <w:t xml:space="preserve">Esto conlleva en </w:t>
      </w:r>
      <w:r w:rsidR="00E90D8E" w:rsidRPr="006B611F">
        <w:t xml:space="preserve">un camino lleno de </w:t>
      </w:r>
      <w:r w:rsidR="00625114" w:rsidRPr="006B611F">
        <w:t>desafíos</w:t>
      </w:r>
      <w:r w:rsidR="00E90D8E" w:rsidRPr="006B611F">
        <w:t>, riesgos y oportunidades que requieren de ciertas características para poder sobresalir.</w:t>
      </w:r>
      <w:r w:rsidR="00625114" w:rsidRPr="006B611F">
        <w:t xml:space="preserve"> Los grandes emprendedores pueden venir de cualquier lado y es importante entender que no existe una “Personalidad” y que en vez de enfocarse en un individuo emprendedor es más importante prestar atención a todo el equipo emprendedor. Y </w:t>
      </w:r>
      <w:r w:rsidR="006B611F" w:rsidRPr="006B611F">
        <w:t>aun</w:t>
      </w:r>
      <w:r w:rsidR="00625114" w:rsidRPr="006B611F">
        <w:t xml:space="preserve"> así si existen ciertos tipos de habilidades o características que son particularmente importantes, las cuales vamos a enumerar enfocándonos en Steve Jobs</w:t>
      </w:r>
      <w:r w:rsidR="007967C8" w:rsidRPr="006B611F">
        <w:t xml:space="preserve"> y como se utiliza</w:t>
      </w:r>
      <w:r w:rsidR="00625114" w:rsidRPr="006B611F">
        <w:t>:</w:t>
      </w:r>
    </w:p>
    <w:p w14:paraId="64C602D8" w14:textId="65602A00" w:rsidR="00625114" w:rsidRPr="006B611F" w:rsidRDefault="00007D05" w:rsidP="00625114">
      <w:pPr>
        <w:jc w:val="both"/>
        <w:rPr>
          <w:b/>
          <w:bCs/>
        </w:rPr>
      </w:pPr>
      <w:r w:rsidRPr="006B611F">
        <w:rPr>
          <w:b/>
          <w:bCs/>
        </w:rPr>
        <w:t>Características:</w:t>
      </w:r>
    </w:p>
    <w:p w14:paraId="3B61804E" w14:textId="5ADB5C81" w:rsidR="00625114" w:rsidRPr="006B611F" w:rsidRDefault="00007D05" w:rsidP="00007D05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6B611F">
        <w:rPr>
          <w:b/>
          <w:bCs/>
        </w:rPr>
        <w:t xml:space="preserve">Visión: </w:t>
      </w:r>
      <w:r w:rsidR="00625114" w:rsidRPr="006B611F">
        <w:t>Steve Jobs era conocido por su habilidad de proyectar el futuro y crear ciertas necesidades que aún no habían sido descubiertas</w:t>
      </w:r>
      <w:r w:rsidRPr="006B611F">
        <w:t>, por lo que podía anticiparse y satisfacer a las necesidades del mercado en cuanto eran presentadas.</w:t>
      </w:r>
    </w:p>
    <w:p w14:paraId="3D9B7626" w14:textId="5AB75BA9" w:rsidR="007967C8" w:rsidRPr="006B611F" w:rsidRDefault="007967C8" w:rsidP="007967C8">
      <w:pPr>
        <w:pStyle w:val="ListParagraph"/>
        <w:numPr>
          <w:ilvl w:val="1"/>
          <w:numId w:val="3"/>
        </w:numPr>
        <w:jc w:val="both"/>
        <w:rPr>
          <w:b/>
          <w:bCs/>
        </w:rPr>
      </w:pPr>
      <w:r w:rsidRPr="006B611F">
        <w:t>Definir una dirección correcta para la empresa.</w:t>
      </w:r>
    </w:p>
    <w:p w14:paraId="24A735DE" w14:textId="1ACE1396" w:rsidR="00007D05" w:rsidRPr="006B611F" w:rsidRDefault="00007D05" w:rsidP="00007D05">
      <w:pPr>
        <w:pStyle w:val="ListParagraph"/>
        <w:numPr>
          <w:ilvl w:val="0"/>
          <w:numId w:val="3"/>
        </w:numPr>
        <w:rPr>
          <w:b/>
          <w:bCs/>
        </w:rPr>
      </w:pPr>
      <w:r w:rsidRPr="006B611F">
        <w:rPr>
          <w:b/>
          <w:bCs/>
        </w:rPr>
        <w:t>Pasión:</w:t>
      </w:r>
      <w:r w:rsidRPr="006B611F">
        <w:t xml:space="preserve"> También era profundamente apasionado por sus productos y la utilidad que ofrecían.</w:t>
      </w:r>
    </w:p>
    <w:p w14:paraId="7F365289" w14:textId="20DFF3F2" w:rsidR="007967C8" w:rsidRPr="006B611F" w:rsidRDefault="007967C8" w:rsidP="007967C8">
      <w:pPr>
        <w:pStyle w:val="ListParagraph"/>
        <w:numPr>
          <w:ilvl w:val="1"/>
          <w:numId w:val="3"/>
        </w:numPr>
        <w:rPr>
          <w:b/>
          <w:bCs/>
        </w:rPr>
      </w:pPr>
      <w:r w:rsidRPr="006B611F">
        <w:t>La pasión es necesaria para poder mantenerse motivado incluso cuando se encuentran dificultades.</w:t>
      </w:r>
    </w:p>
    <w:p w14:paraId="41F4EEE6" w14:textId="59F27913" w:rsidR="00007D05" w:rsidRPr="006B611F" w:rsidRDefault="00007D05" w:rsidP="00007D05">
      <w:pPr>
        <w:pStyle w:val="ListParagraph"/>
        <w:numPr>
          <w:ilvl w:val="0"/>
          <w:numId w:val="3"/>
        </w:numPr>
        <w:rPr>
          <w:b/>
          <w:bCs/>
        </w:rPr>
      </w:pPr>
      <w:r w:rsidRPr="006B611F">
        <w:rPr>
          <w:b/>
          <w:bCs/>
        </w:rPr>
        <w:t xml:space="preserve">Carisma: </w:t>
      </w:r>
      <w:r w:rsidRPr="006B611F">
        <w:t>Una característica necesaria para poder inspirar y convencer a quienes lo rodeaban.</w:t>
      </w:r>
    </w:p>
    <w:p w14:paraId="35CBFCFB" w14:textId="35C63350" w:rsidR="007967C8" w:rsidRPr="006B611F" w:rsidRDefault="007967C8" w:rsidP="007967C8">
      <w:pPr>
        <w:pStyle w:val="ListParagraph"/>
        <w:numPr>
          <w:ilvl w:val="1"/>
          <w:numId w:val="3"/>
        </w:numPr>
        <w:rPr>
          <w:b/>
          <w:bCs/>
        </w:rPr>
      </w:pPr>
      <w:r w:rsidRPr="006B611F">
        <w:t>Facilita la creación de relaciones y persuasión de inversores, socios y empleados.</w:t>
      </w:r>
    </w:p>
    <w:p w14:paraId="1C8BACF4" w14:textId="2D9F7905" w:rsidR="00007D05" w:rsidRPr="006B611F" w:rsidRDefault="00007D05" w:rsidP="00007D05">
      <w:pPr>
        <w:pStyle w:val="ListParagraph"/>
        <w:numPr>
          <w:ilvl w:val="0"/>
          <w:numId w:val="3"/>
        </w:numPr>
        <w:rPr>
          <w:b/>
          <w:bCs/>
        </w:rPr>
      </w:pPr>
      <w:r w:rsidRPr="006B611F">
        <w:rPr>
          <w:b/>
          <w:bCs/>
        </w:rPr>
        <w:t>Curiosidad:</w:t>
      </w:r>
      <w:r w:rsidRPr="006B611F">
        <w:t xml:space="preserve"> Siempre buscaba aprender y entender más sobre diferentes campos/industrias y como aplicarlos a su producto.</w:t>
      </w:r>
    </w:p>
    <w:p w14:paraId="3855E599" w14:textId="6FBE6DC5" w:rsidR="007967C8" w:rsidRPr="006B611F" w:rsidRDefault="007967C8" w:rsidP="007967C8">
      <w:pPr>
        <w:pStyle w:val="ListParagraph"/>
        <w:numPr>
          <w:ilvl w:val="1"/>
          <w:numId w:val="3"/>
        </w:numPr>
        <w:rPr>
          <w:b/>
          <w:bCs/>
        </w:rPr>
      </w:pPr>
      <w:r w:rsidRPr="006B611F">
        <w:t>Fomenta la innovación y el aprendizaje continuo.</w:t>
      </w:r>
    </w:p>
    <w:p w14:paraId="799C00B8" w14:textId="10E5A390" w:rsidR="00007D05" w:rsidRPr="006B611F" w:rsidRDefault="00007D05" w:rsidP="00007D05">
      <w:pPr>
        <w:pStyle w:val="ListParagraph"/>
        <w:numPr>
          <w:ilvl w:val="0"/>
          <w:numId w:val="3"/>
        </w:numPr>
        <w:rPr>
          <w:b/>
          <w:bCs/>
        </w:rPr>
      </w:pPr>
      <w:r w:rsidRPr="006B611F">
        <w:rPr>
          <w:b/>
          <w:bCs/>
        </w:rPr>
        <w:t>Determinación:</w:t>
      </w:r>
      <w:r w:rsidRPr="006B611F">
        <w:t xml:space="preserve"> Es muy importante no darse por vencido con la primera dificultad encontrada.</w:t>
      </w:r>
    </w:p>
    <w:p w14:paraId="6C09184C" w14:textId="119F0C10" w:rsidR="00007D05" w:rsidRPr="006B611F" w:rsidRDefault="007967C8" w:rsidP="007967C8">
      <w:pPr>
        <w:pStyle w:val="ListParagraph"/>
        <w:numPr>
          <w:ilvl w:val="1"/>
          <w:numId w:val="3"/>
        </w:numPr>
        <w:rPr>
          <w:b/>
          <w:bCs/>
        </w:rPr>
      </w:pPr>
      <w:r w:rsidRPr="006B611F">
        <w:t>Permite superar los numerosos desafíos y fracasos que se encuentran en el camino.</w:t>
      </w:r>
    </w:p>
    <w:p w14:paraId="0CB3F729" w14:textId="48EEC0E7" w:rsidR="00007D05" w:rsidRPr="006B611F" w:rsidRDefault="005D0840" w:rsidP="005D0840">
      <w:pPr>
        <w:rPr>
          <w:b/>
          <w:bCs/>
        </w:rPr>
      </w:pPr>
      <w:r w:rsidRPr="006B611F">
        <w:rPr>
          <w:b/>
          <w:bCs/>
        </w:rPr>
        <w:br w:type="page"/>
      </w:r>
      <w:r w:rsidR="00007D05" w:rsidRPr="006B611F">
        <w:rPr>
          <w:b/>
          <w:bCs/>
        </w:rPr>
        <w:lastRenderedPageBreak/>
        <w:t>Habilidades:</w:t>
      </w:r>
    </w:p>
    <w:p w14:paraId="77EB6C78" w14:textId="29B35C3D" w:rsidR="00625114" w:rsidRPr="006B611F" w:rsidRDefault="00007D05" w:rsidP="00E90D8E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6B611F">
        <w:rPr>
          <w:b/>
          <w:bCs/>
        </w:rPr>
        <w:t>Marketing/Branding:</w:t>
      </w:r>
      <w:r w:rsidRPr="006B611F">
        <w:t xml:space="preserve"> </w:t>
      </w:r>
      <w:r w:rsidRPr="006B611F">
        <w:rPr>
          <w:b/>
          <w:bCs/>
        </w:rPr>
        <w:t xml:space="preserve"> </w:t>
      </w:r>
      <w:r w:rsidRPr="006B611F">
        <w:t>Promocionar y vender sus productos era una de las fortalezas de Steve Jobs</w:t>
      </w:r>
    </w:p>
    <w:p w14:paraId="61F275F8" w14:textId="15C15206" w:rsidR="007967C8" w:rsidRPr="006B611F" w:rsidRDefault="007967C8" w:rsidP="007967C8">
      <w:pPr>
        <w:pStyle w:val="ListParagraph"/>
        <w:numPr>
          <w:ilvl w:val="1"/>
          <w:numId w:val="3"/>
        </w:numPr>
        <w:jc w:val="both"/>
      </w:pPr>
      <w:r w:rsidRPr="006B611F">
        <w:t>Poder comercializar y posicionar un producto es esencial para atraer y, o retener clientes.</w:t>
      </w:r>
    </w:p>
    <w:p w14:paraId="7EC8BE59" w14:textId="62EAC3C7" w:rsidR="00007D05" w:rsidRPr="006B611F" w:rsidRDefault="00007D05" w:rsidP="00E90D8E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6B611F">
        <w:rPr>
          <w:b/>
          <w:bCs/>
        </w:rPr>
        <w:t xml:space="preserve">Diseño centrado en el usuario: </w:t>
      </w:r>
      <w:r w:rsidR="00F47360" w:rsidRPr="006B611F">
        <w:t>Steve Jobs diseñaba productos pensando en la experiencia del usuario, se preocupaba en cómo mejorar la vida de las personas mediante la tecnología.</w:t>
      </w:r>
    </w:p>
    <w:p w14:paraId="0D09992B" w14:textId="4D77C691" w:rsidR="00F47360" w:rsidRPr="006B611F" w:rsidRDefault="00F47360" w:rsidP="00F47360">
      <w:pPr>
        <w:pStyle w:val="ListParagraph"/>
        <w:numPr>
          <w:ilvl w:val="1"/>
          <w:numId w:val="3"/>
        </w:numPr>
        <w:jc w:val="both"/>
        <w:rPr>
          <w:b/>
          <w:bCs/>
        </w:rPr>
      </w:pPr>
      <w:r w:rsidRPr="006B611F">
        <w:t>Asegura que el producto no solo sea funcional, sino atractivo y que la experiencia del usuario sea satisfactoria.</w:t>
      </w:r>
    </w:p>
    <w:p w14:paraId="1F325CED" w14:textId="75080996" w:rsidR="00563E87" w:rsidRPr="006B611F" w:rsidRDefault="00F47360" w:rsidP="00F47360">
      <w:pPr>
        <w:pStyle w:val="ListParagraph"/>
        <w:numPr>
          <w:ilvl w:val="0"/>
          <w:numId w:val="3"/>
        </w:numPr>
        <w:jc w:val="both"/>
      </w:pPr>
      <w:r w:rsidRPr="006B611F">
        <w:rPr>
          <w:b/>
          <w:bCs/>
        </w:rPr>
        <w:t>Liderazgo:</w:t>
      </w:r>
      <w:r w:rsidRPr="006B611F">
        <w:t xml:space="preserve"> Steve Jobs era muy bueno para guiar a su equipo de manera en que su visión se vea realizada.</w:t>
      </w:r>
    </w:p>
    <w:p w14:paraId="5E29C983" w14:textId="77777777" w:rsidR="005D0840" w:rsidRPr="006B611F" w:rsidRDefault="00F47360" w:rsidP="00F47360">
      <w:pPr>
        <w:pStyle w:val="ListParagraph"/>
        <w:numPr>
          <w:ilvl w:val="1"/>
          <w:numId w:val="3"/>
        </w:numPr>
        <w:jc w:val="both"/>
      </w:pPr>
      <w:r w:rsidRPr="006B611F">
        <w:t>La capacidad de poder liderar a un equipo manteniéndolo motivado y alineado con la visión de un negocio es crucial.</w:t>
      </w:r>
    </w:p>
    <w:p w14:paraId="17E9095D" w14:textId="409F0EB8" w:rsidR="00F47360" w:rsidRPr="006B611F" w:rsidRDefault="00F47360" w:rsidP="005D0840">
      <w:pPr>
        <w:jc w:val="both"/>
      </w:pPr>
      <w:r w:rsidRPr="006B611F">
        <w:t>En cuanto a mí,</w:t>
      </w:r>
      <w:r w:rsidR="00A748A5" w:rsidRPr="006B611F">
        <w:t xml:space="preserve"> m</w:t>
      </w:r>
      <w:r w:rsidR="00A748A5" w:rsidRPr="006B611F">
        <w:t>e identifico fuertemente con las siguientes características y habilidades:</w:t>
      </w:r>
    </w:p>
    <w:p w14:paraId="5F52C39B" w14:textId="77777777" w:rsidR="00A748A5" w:rsidRPr="006B611F" w:rsidRDefault="00A748A5" w:rsidP="00A748A5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6B611F">
        <w:rPr>
          <w:b/>
          <w:bCs/>
        </w:rPr>
        <w:t xml:space="preserve">Pasión: </w:t>
      </w:r>
      <w:r w:rsidRPr="006B611F">
        <w:t>Cuando realmente disfruto lo que hago, puedo mantenerme motivado durante semanas, ya sea en un proyecto, una tarea específica o en mis pasatiempos. Estoy seguro de que si encuentro o desarrollo un producto por el que quiera emprender, daré lo mejor de mí para llevarlo a cabo.</w:t>
      </w:r>
    </w:p>
    <w:p w14:paraId="72FB0423" w14:textId="77777777" w:rsidR="00A748A5" w:rsidRPr="006B611F" w:rsidRDefault="00A748A5" w:rsidP="00A748A5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6B611F">
        <w:rPr>
          <w:b/>
          <w:bCs/>
        </w:rPr>
        <w:t xml:space="preserve">Curiosidad: </w:t>
      </w:r>
      <w:r w:rsidRPr="006B611F">
        <w:t>Me encanta aprender cosas nuevas y comprender cómo funcionan diferentes sistemas.</w:t>
      </w:r>
    </w:p>
    <w:p w14:paraId="2F2D6195" w14:textId="77777777" w:rsidR="00A748A5" w:rsidRPr="006B611F" w:rsidRDefault="00A748A5" w:rsidP="00D844A8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6B611F">
        <w:rPr>
          <w:b/>
          <w:bCs/>
        </w:rPr>
        <w:t xml:space="preserve">Diseño centrado en el usuario: </w:t>
      </w:r>
      <w:r w:rsidRPr="006B611F">
        <w:t>Como usuario final de diversos productos, he notado cómo muchas empresas se enfocan en generar dinero para los inversionistas en lugar de ofrecer un producto completo, satisfactorio e intuitivo. Me gusta pensar que mis diseños serían completamente centrados en el usuario.</w:t>
      </w:r>
    </w:p>
    <w:p w14:paraId="29A1B6E7" w14:textId="748F0E88" w:rsidR="00A748A5" w:rsidRPr="006B611F" w:rsidRDefault="00A748A5" w:rsidP="00D844A8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6B611F">
        <w:rPr>
          <w:b/>
          <w:bCs/>
        </w:rPr>
        <w:t xml:space="preserve">Determinación: </w:t>
      </w:r>
      <w:r w:rsidRPr="006B611F">
        <w:t>Creo que una de las mejores maneras de aprender es enfrentándose a bloqueos de conocimiento. Aunque estos obstáculos pueden ser desmotivadores, especialmente cuando son grandes, soy persistente y estoy determinado a superarlos, reduciéndolos poco a poco hasta superarlos por completo.</w:t>
      </w:r>
    </w:p>
    <w:p w14:paraId="6D899099" w14:textId="7076B441" w:rsidR="005D0840" w:rsidRPr="005D0840" w:rsidRDefault="005D0840" w:rsidP="00A748A5">
      <w:pPr>
        <w:jc w:val="both"/>
      </w:pPr>
      <w:r w:rsidRPr="006B611F">
        <w:t xml:space="preserve">Me identifico con Steve Jobs porque comparto su pasión por los proyectos que realmente importan, su curiosidad por aprender y entender cómo funcionan las cosas, </w:t>
      </w:r>
      <w:r w:rsidR="00A748A5" w:rsidRPr="006B611F">
        <w:t>así como</w:t>
      </w:r>
      <w:r w:rsidRPr="006B611F">
        <w:t xml:space="preserve"> su enfoque en diseñar productos centrados en el usuario. Como él, me motiva profundamente la idea de crear algo que no solo sea funcional, sino que también ofrezca una experiencia satisfactoria y significativa para las personas. Además, al igual que Jobs, estoy decidido a superar los desafíos y a seguir adelante con determinación, convencido de que la verdadera innovación surge de esa persistencia.</w:t>
      </w:r>
    </w:p>
    <w:sectPr w:rsidR="005D0840" w:rsidRPr="005D0840" w:rsidSect="000948C0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5EDDE8" w14:textId="77777777" w:rsidR="00AE335E" w:rsidRPr="006B611F" w:rsidRDefault="00AE335E">
      <w:pPr>
        <w:spacing w:after="0" w:line="240" w:lineRule="auto"/>
      </w:pPr>
      <w:r w:rsidRPr="006B611F">
        <w:separator/>
      </w:r>
    </w:p>
  </w:endnote>
  <w:endnote w:type="continuationSeparator" w:id="0">
    <w:p w14:paraId="6E73568D" w14:textId="77777777" w:rsidR="00AE335E" w:rsidRPr="006B611F" w:rsidRDefault="00AE335E">
      <w:pPr>
        <w:spacing w:after="0" w:line="240" w:lineRule="auto"/>
      </w:pPr>
      <w:r w:rsidRPr="006B611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84890" w14:textId="445B9884" w:rsidR="000948C0" w:rsidRPr="006B611F" w:rsidRDefault="000948C0">
    <w:pPr>
      <w:pStyle w:val="Footer"/>
    </w:pPr>
    <w:r w:rsidRPr="006B611F">
      <w:rPr>
        <w:color w:val="4472C4" w:themeColor="accent1"/>
      </w:rPr>
      <w:ptab w:relativeTo="margin" w:alignment="right" w:leader="none"/>
    </w:r>
    <w:r w:rsidRPr="006B611F">
      <w:rPr>
        <w:color w:val="4472C4" w:themeColor="accent1"/>
      </w:rPr>
      <w:t xml:space="preserve"> </w:t>
    </w:r>
    <w:r w:rsidRPr="006B611F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 w:rsidRPr="006B611F"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 w:rsidRPr="006B611F">
      <w:rPr>
        <w:color w:val="4472C4" w:themeColor="accent1"/>
        <w:sz w:val="20"/>
        <w:szCs w:val="20"/>
      </w:rPr>
      <w:instrText>PAGE    \* MERGEFORMAT</w:instrText>
    </w:r>
    <w:r w:rsidRPr="006B611F"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Pr="006B611F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 w:rsidRPr="006B611F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01834" w14:textId="4D58AC69" w:rsidR="000948C0" w:rsidRPr="006B611F" w:rsidRDefault="000948C0">
    <w:pPr>
      <w:pStyle w:val="Footer"/>
    </w:pPr>
    <w:r w:rsidRPr="006B611F">
      <w:rPr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B241D" wp14:editId="3B0562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C265998" id="Rectángu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6B611F">
      <w:rPr>
        <w:color w:val="4472C4" w:themeColor="accent1"/>
      </w:rPr>
      <w:t xml:space="preserve"> </w:t>
    </w:r>
    <w:r w:rsidRPr="006B611F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 w:rsidRPr="006B611F"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 w:rsidRPr="006B611F">
      <w:rPr>
        <w:color w:val="4472C4" w:themeColor="accent1"/>
        <w:sz w:val="20"/>
        <w:szCs w:val="20"/>
      </w:rPr>
      <w:instrText>PAGE    \* MERGEFORMAT</w:instrText>
    </w:r>
    <w:r w:rsidRPr="006B611F"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Pr="006B611F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 w:rsidRPr="006B611F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C25DB" w14:textId="380C2AD4" w:rsidR="00D92D24" w:rsidRPr="006B611F" w:rsidRDefault="00D92D24">
    <w:pPr>
      <w:pStyle w:val="Footer"/>
    </w:pPr>
    <w:r w:rsidRPr="006B611F">
      <w:rPr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5FAE34" wp14:editId="064B3D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7620" b="762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5ECB9E4" w14:textId="0F854662" w:rsidR="00E91254" w:rsidRPr="006B611F" w:rsidRDefault="00E91254" w:rsidP="00E91254">
                          <w:pPr>
                            <w:jc w:val="center"/>
                          </w:pPr>
                          <w:r w:rsidRPr="006B611F">
                            <w:t>`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35FAE34" id="Rectángulo 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" filled="f" strokecolor="#747070 [1614]" strokeweight="1.25pt">
              <v:textbox>
                <w:txbxContent>
                  <w:p w14:paraId="25ECB9E4" w14:textId="0F854662" w:rsidR="00E91254" w:rsidRPr="006B611F" w:rsidRDefault="00E91254" w:rsidP="00E91254">
                    <w:pPr>
                      <w:jc w:val="center"/>
                    </w:pPr>
                    <w:r w:rsidRPr="006B611F">
                      <w:t>`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E2F5C0" w14:textId="77777777" w:rsidR="00AE335E" w:rsidRPr="006B611F" w:rsidRDefault="00AE335E">
      <w:pPr>
        <w:spacing w:after="0" w:line="240" w:lineRule="auto"/>
      </w:pPr>
      <w:r w:rsidRPr="006B611F">
        <w:separator/>
      </w:r>
    </w:p>
  </w:footnote>
  <w:footnote w:type="continuationSeparator" w:id="0">
    <w:p w14:paraId="02004F3A" w14:textId="77777777" w:rsidR="00AE335E" w:rsidRPr="006B611F" w:rsidRDefault="00AE335E">
      <w:pPr>
        <w:spacing w:after="0" w:line="240" w:lineRule="auto"/>
      </w:pPr>
      <w:r w:rsidRPr="006B611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CF6FC" w14:textId="6CBF79C3" w:rsidR="00D92D24" w:rsidRPr="006B611F" w:rsidRDefault="00E91254" w:rsidP="00D92D24">
    <w:pPr>
      <w:pStyle w:val="Header"/>
    </w:pPr>
    <w:r w:rsidRPr="006B611F">
      <w:rPr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B80D56" wp14:editId="1FC44929">
              <wp:simplePos x="0" y="0"/>
              <wp:positionH relativeFrom="page">
                <wp:posOffset>194310</wp:posOffset>
              </wp:positionH>
              <wp:positionV relativeFrom="page">
                <wp:posOffset>251460</wp:posOffset>
              </wp:positionV>
              <wp:extent cx="7364730" cy="9528048"/>
              <wp:effectExtent l="0" t="0" r="7620" b="762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048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53B95C3" id="Rectángulo 452" o:spid="_x0000_s1026" style="position:absolute;margin-left:15.3pt;margin-top:19.8pt;width:579.9pt;height:750.25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" filled="f" strokecolor="#747070 [1614]" strokeweight="1.25pt">
              <w10:wrap anchorx="page" anchory="page"/>
            </v:rect>
          </w:pict>
        </mc:Fallback>
      </mc:AlternateContent>
    </w:r>
    <w:r w:rsidR="00D92D24" w:rsidRPr="006B611F">
      <w:fldChar w:fldCharType="begin"/>
    </w:r>
    <w:r w:rsidR="00D92D24" w:rsidRPr="006B611F">
      <w:instrText xml:space="preserve"> TIME \@ "dd/MM/yyyy" </w:instrText>
    </w:r>
    <w:r w:rsidR="00D92D24" w:rsidRPr="006B611F">
      <w:fldChar w:fldCharType="separate"/>
    </w:r>
    <w:r w:rsidR="006B611F" w:rsidRPr="006B611F">
      <w:t>03/09/2024</w:t>
    </w:r>
    <w:r w:rsidR="00D92D24" w:rsidRPr="006B611F">
      <w:fldChar w:fldCharType="end"/>
    </w:r>
    <w:r w:rsidR="00D92D24" w:rsidRPr="006B611F">
      <w:tab/>
    </w:r>
    <w:r w:rsidR="00D92D24" w:rsidRPr="006B611F">
      <w:tab/>
      <w:t>Gómez Cárdenas Emmanuel Alberto</w:t>
    </w:r>
  </w:p>
  <w:p w14:paraId="60AC074D" w14:textId="51E54576" w:rsidR="00D92D24" w:rsidRPr="006B611F" w:rsidRDefault="009C53B2" w:rsidP="00D92D24">
    <w:pPr>
      <w:pStyle w:val="Header"/>
    </w:pPr>
    <w:r w:rsidRPr="006B611F">
      <w:t>EMPRENDIMIENTO Y LIDERAZGO</w:t>
    </w:r>
    <w:r w:rsidR="00D92D24" w:rsidRPr="006B611F">
      <w:tab/>
    </w:r>
    <w:r w:rsidR="00D92D24" w:rsidRPr="006B611F">
      <w:tab/>
      <w:t>INGENIERIA EN COMPUTACION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D758D" w14:textId="576103E3" w:rsidR="008C265C" w:rsidRPr="006B611F" w:rsidRDefault="008C265C" w:rsidP="008C265C">
    <w:pPr>
      <w:pStyle w:val="Header"/>
    </w:pPr>
    <w:r w:rsidRPr="006B611F">
      <w:fldChar w:fldCharType="begin"/>
    </w:r>
    <w:r w:rsidRPr="006B611F">
      <w:instrText xml:space="preserve"> TIME \@ "dd/MM/yyyy" </w:instrText>
    </w:r>
    <w:r w:rsidRPr="006B611F">
      <w:fldChar w:fldCharType="separate"/>
    </w:r>
    <w:r w:rsidR="006B611F" w:rsidRPr="006B611F">
      <w:t>03/09/2024</w:t>
    </w:r>
    <w:r w:rsidRPr="006B611F">
      <w:fldChar w:fldCharType="end"/>
    </w:r>
    <w:r w:rsidRPr="006B611F">
      <w:tab/>
    </w:r>
    <w:r w:rsidRPr="006B611F">
      <w:tab/>
      <w:t>Gómez Cárdenas Emmanuel Alberto</w:t>
    </w:r>
  </w:p>
  <w:p w14:paraId="3188A85B" w14:textId="66432EB0" w:rsidR="00D92D24" w:rsidRPr="006B611F" w:rsidRDefault="009C53B2" w:rsidP="008C265C">
    <w:pPr>
      <w:pStyle w:val="Header"/>
    </w:pPr>
    <w:r w:rsidRPr="006B611F">
      <w:t>EMPRENDIMIENTO Y LIDERAZGO</w:t>
    </w:r>
    <w:r w:rsidR="008C265C" w:rsidRPr="006B611F">
      <w:tab/>
    </w:r>
    <w:r w:rsidR="008C265C" w:rsidRPr="006B611F">
      <w:tab/>
      <w:t>INGENIERIA EN COMPUTACION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87BF0"/>
    <w:multiLevelType w:val="hybridMultilevel"/>
    <w:tmpl w:val="0888B2B6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1781F"/>
    <w:multiLevelType w:val="hybridMultilevel"/>
    <w:tmpl w:val="80E2013A"/>
    <w:lvl w:ilvl="0" w:tplc="B34259B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721ED"/>
    <w:multiLevelType w:val="hybridMultilevel"/>
    <w:tmpl w:val="4EB84F3A"/>
    <w:lvl w:ilvl="0" w:tplc="8886EAC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C106C"/>
    <w:multiLevelType w:val="hybridMultilevel"/>
    <w:tmpl w:val="5D563E24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F4B9B"/>
    <w:multiLevelType w:val="hybridMultilevel"/>
    <w:tmpl w:val="7054A8DC"/>
    <w:lvl w:ilvl="0" w:tplc="1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170372">
    <w:abstractNumId w:val="2"/>
  </w:num>
  <w:num w:numId="2" w16cid:durableId="1421096775">
    <w:abstractNumId w:val="1"/>
  </w:num>
  <w:num w:numId="3" w16cid:durableId="463698737">
    <w:abstractNumId w:val="0"/>
  </w:num>
  <w:num w:numId="4" w16cid:durableId="1868374132">
    <w:abstractNumId w:val="4"/>
  </w:num>
  <w:num w:numId="5" w16cid:durableId="18491769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87"/>
    <w:rsid w:val="00007D05"/>
    <w:rsid w:val="000948C0"/>
    <w:rsid w:val="000D3B84"/>
    <w:rsid w:val="001413F5"/>
    <w:rsid w:val="001B07D1"/>
    <w:rsid w:val="002F297B"/>
    <w:rsid w:val="0035065F"/>
    <w:rsid w:val="00361D8F"/>
    <w:rsid w:val="00367B5A"/>
    <w:rsid w:val="004236CB"/>
    <w:rsid w:val="0045057C"/>
    <w:rsid w:val="004E6394"/>
    <w:rsid w:val="00563E87"/>
    <w:rsid w:val="005D0840"/>
    <w:rsid w:val="005D7645"/>
    <w:rsid w:val="00604F6A"/>
    <w:rsid w:val="00625114"/>
    <w:rsid w:val="006B611F"/>
    <w:rsid w:val="007967C8"/>
    <w:rsid w:val="008C265C"/>
    <w:rsid w:val="00976BF9"/>
    <w:rsid w:val="009C2F01"/>
    <w:rsid w:val="009C53B2"/>
    <w:rsid w:val="00A748A5"/>
    <w:rsid w:val="00A85CDD"/>
    <w:rsid w:val="00AE335E"/>
    <w:rsid w:val="00B80D9E"/>
    <w:rsid w:val="00C54CAC"/>
    <w:rsid w:val="00D92D24"/>
    <w:rsid w:val="00E0174E"/>
    <w:rsid w:val="00E90D8E"/>
    <w:rsid w:val="00E91254"/>
    <w:rsid w:val="00F4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7A936"/>
  <w15:docId w15:val="{45679317-5964-4A84-B0D2-48B78914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18C"/>
  </w:style>
  <w:style w:type="paragraph" w:styleId="Footer">
    <w:name w:val="footer"/>
    <w:basedOn w:val="Normal"/>
    <w:link w:val="Foot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18C"/>
  </w:style>
  <w:style w:type="paragraph" w:styleId="ListParagraph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4D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4DD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5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~WRL0003.tmp</Template>
  <TotalTime>78</TotalTime>
  <Pages>1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Emmanuel Gomez</cp:lastModifiedBy>
  <cp:revision>8</cp:revision>
  <cp:lastPrinted>2024-09-03T07:03:00Z</cp:lastPrinted>
  <dcterms:created xsi:type="dcterms:W3CDTF">2024-09-03T05:42:00Z</dcterms:created>
  <dcterms:modified xsi:type="dcterms:W3CDTF">2024-09-03T07:05:00Z</dcterms:modified>
</cp:coreProperties>
</file>